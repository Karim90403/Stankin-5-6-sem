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87751184" w:displacedByCustomXml="next"/>
    <w:sdt>
      <w:sdtPr>
        <w:rPr>
          <w:b/>
          <w:bCs/>
          <w:szCs w:val="28"/>
        </w:rPr>
        <w:id w:val="-997267845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p w:rsidR="00745784" w:rsidRPr="009C7E81" w:rsidRDefault="00745784" w:rsidP="004936E2">
          <w:pPr>
            <w:jc w:val="center"/>
            <w:rPr>
              <w:b/>
              <w:bCs/>
              <w:szCs w:val="28"/>
            </w:rPr>
          </w:pPr>
          <w:r w:rsidRPr="009C7E81">
            <w:rPr>
              <w:noProof/>
              <w:szCs w:val="28"/>
              <w:lang w:eastAsia="ru-RU"/>
            </w:rPr>
            <w:drawing>
              <wp:inline distT="0" distB="0" distL="0" distR="0" wp14:anchorId="1AFAC202" wp14:editId="20F17748">
                <wp:extent cx="1485900" cy="847725"/>
                <wp:effectExtent l="0" t="0" r="0" b="9525"/>
                <wp:docPr id="6" name="Рисунок 6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МИНОБ</w:t>
          </w:r>
          <w:r>
            <w:rPr>
              <w:b/>
              <w:bCs/>
              <w:szCs w:val="28"/>
            </w:rPr>
            <w:t>О</w:t>
          </w:r>
          <w:r w:rsidRPr="009C7E81">
            <w:rPr>
              <w:b/>
              <w:bCs/>
              <w:szCs w:val="28"/>
            </w:rPr>
            <w:t>РНАУКИ РОССИИ</w:t>
          </w:r>
        </w:p>
        <w:p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федеральное государственное бюджетное образовательное учреждение</w:t>
          </w:r>
        </w:p>
        <w:p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>высшего образования</w:t>
          </w:r>
        </w:p>
        <w:p w:rsidR="00745784" w:rsidRPr="009C7E81" w:rsidRDefault="00745784" w:rsidP="00980D36">
          <w:pPr>
            <w:spacing w:line="240" w:lineRule="auto"/>
            <w:ind w:firstLine="0"/>
            <w:jc w:val="center"/>
            <w:rPr>
              <w:b/>
              <w:bCs/>
              <w:szCs w:val="28"/>
            </w:rPr>
          </w:pPr>
          <w:r w:rsidRPr="009C7E81">
            <w:rPr>
              <w:b/>
              <w:bCs/>
              <w:szCs w:val="28"/>
            </w:rPr>
            <w:t xml:space="preserve"> «Московский государственный технологический университет «СТАНКИН»</w:t>
          </w:r>
        </w:p>
        <w:p w:rsidR="00745784" w:rsidRPr="009C7E81" w:rsidRDefault="00745784" w:rsidP="00980D36">
          <w:pPr>
            <w:pBdr>
              <w:bottom w:val="single" w:sz="4" w:space="1" w:color="auto"/>
            </w:pBdr>
            <w:spacing w:line="240" w:lineRule="auto"/>
            <w:ind w:firstLine="0"/>
            <w:jc w:val="center"/>
            <w:rPr>
              <w:szCs w:val="28"/>
            </w:rPr>
          </w:pPr>
          <w:r w:rsidRPr="009C7E81">
            <w:rPr>
              <w:b/>
              <w:bCs/>
              <w:szCs w:val="28"/>
            </w:rPr>
            <w:t>(ФГБОУ ВО «МГТУ «СТАНКИН»)</w:t>
          </w:r>
        </w:p>
        <w:p w:rsidR="00745784" w:rsidRPr="009C7E81" w:rsidRDefault="00745784" w:rsidP="004936E2">
          <w:pPr>
            <w:rPr>
              <w:i/>
              <w:szCs w:val="28"/>
            </w:rPr>
          </w:pPr>
        </w:p>
        <w:tbl>
          <w:tblPr>
            <w:tblW w:w="9498" w:type="dxa"/>
            <w:tblLook w:val="04A0" w:firstRow="1" w:lastRow="0" w:firstColumn="1" w:lastColumn="0" w:noHBand="0" w:noVBand="1"/>
          </w:tblPr>
          <w:tblGrid>
            <w:gridCol w:w="4639"/>
            <w:gridCol w:w="4859"/>
          </w:tblGrid>
          <w:tr w:rsidR="00745784" w:rsidRPr="009C7E81" w:rsidTr="008510E8">
            <w:tc>
              <w:tcPr>
                <w:tcW w:w="4639" w:type="dxa"/>
                <w:hideMark/>
              </w:tcPr>
              <w:p w:rsidR="00745784" w:rsidRPr="009C7E81" w:rsidRDefault="00745784" w:rsidP="00980D36">
                <w:pPr>
                  <w:spacing w:line="240" w:lineRule="auto"/>
                  <w:ind w:firstLine="0"/>
                  <w:jc w:val="left"/>
                  <w:rPr>
                    <w:szCs w:val="28"/>
                  </w:rPr>
                </w:pPr>
                <w:r w:rsidRPr="009C7E81">
                  <w:rPr>
                    <w:b/>
                    <w:bCs/>
                    <w:szCs w:val="28"/>
                  </w:rPr>
                  <w:t xml:space="preserve">Институт </w:t>
                </w:r>
                <w:r w:rsidRPr="009C7E81">
                  <w:rPr>
                    <w:szCs w:val="28"/>
                  </w:rPr>
                  <w:br/>
                </w:r>
                <w:r w:rsidRPr="009C7E81">
                  <w:rPr>
                    <w:b/>
                    <w:bCs/>
                    <w:szCs w:val="28"/>
                  </w:rPr>
                  <w:t xml:space="preserve">информационных </w:t>
                </w:r>
                <w:r w:rsidRPr="009C7E81">
                  <w:rPr>
                    <w:szCs w:val="28"/>
                  </w:rPr>
                  <w:br/>
                </w:r>
                <w:r w:rsidRPr="009C7E81">
                  <w:rPr>
                    <w:b/>
                    <w:bCs/>
                    <w:szCs w:val="28"/>
                  </w:rPr>
                  <w:t>технологий</w:t>
                </w:r>
              </w:p>
            </w:tc>
            <w:tc>
              <w:tcPr>
                <w:tcW w:w="4859" w:type="dxa"/>
                <w:hideMark/>
              </w:tcPr>
              <w:p w:rsidR="00745784" w:rsidRDefault="00745784" w:rsidP="00980D36">
                <w:pPr>
                  <w:spacing w:line="240" w:lineRule="auto"/>
                  <w:ind w:left="1213" w:firstLine="0"/>
                  <w:jc w:val="left"/>
                  <w:rPr>
                    <w:b/>
                    <w:bCs/>
                    <w:szCs w:val="28"/>
                  </w:rPr>
                </w:pPr>
                <w:r w:rsidRPr="009C7E81">
                  <w:rPr>
                    <w:b/>
                    <w:bCs/>
                    <w:szCs w:val="28"/>
                  </w:rPr>
                  <w:t>Кафедра</w:t>
                </w:r>
              </w:p>
              <w:p w:rsidR="00745784" w:rsidRPr="009C7E81" w:rsidRDefault="00980D36" w:rsidP="00980D36">
                <w:pPr>
                  <w:spacing w:line="240" w:lineRule="auto"/>
                  <w:ind w:left="1213" w:firstLine="0"/>
                  <w:jc w:val="left"/>
                  <w:rPr>
                    <w:i/>
                    <w:i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Прикладной математики</w:t>
                </w:r>
              </w:p>
            </w:tc>
          </w:tr>
        </w:tbl>
        <w:p w:rsidR="00745784" w:rsidRPr="009C7E81" w:rsidRDefault="00745784" w:rsidP="004936E2">
          <w:pPr>
            <w:rPr>
              <w:i/>
              <w:szCs w:val="28"/>
            </w:rPr>
          </w:pPr>
        </w:p>
        <w:p w:rsidR="00745784" w:rsidRDefault="00745784" w:rsidP="004936E2">
          <w:pPr>
            <w:rPr>
              <w:i/>
              <w:szCs w:val="28"/>
            </w:rPr>
          </w:pPr>
        </w:p>
        <w:p w:rsidR="00980D36" w:rsidRPr="009C7E81" w:rsidRDefault="00980D36" w:rsidP="004936E2">
          <w:pPr>
            <w:rPr>
              <w:i/>
              <w:szCs w:val="28"/>
            </w:rPr>
          </w:pPr>
        </w:p>
        <w:p w:rsidR="00745784" w:rsidRPr="00980D36" w:rsidRDefault="00980D36" w:rsidP="008510E8">
          <w:pPr>
            <w:ind w:firstLine="0"/>
            <w:jc w:val="center"/>
            <w:rPr>
              <w:bCs/>
              <w:szCs w:val="28"/>
            </w:rPr>
          </w:pPr>
          <w:r w:rsidRPr="00980D36">
            <w:rPr>
              <w:bCs/>
              <w:szCs w:val="28"/>
            </w:rPr>
            <w:t>ОТЧЕТ О ВЫПОЛНЕНИИ</w:t>
          </w:r>
        </w:p>
        <w:p w:rsidR="00980D36" w:rsidRPr="00980D36" w:rsidRDefault="000368B8" w:rsidP="008510E8">
          <w:pPr>
            <w:ind w:firstLine="0"/>
            <w:jc w:val="center"/>
            <w:rPr>
              <w:bCs/>
              <w:szCs w:val="28"/>
            </w:rPr>
          </w:pPr>
          <w:r>
            <w:rPr>
              <w:bCs/>
              <w:szCs w:val="28"/>
            </w:rPr>
            <w:t>ЛАБОРАТОРНОЙ РАБОТЫ №2</w:t>
          </w:r>
          <w:r w:rsidR="00980D36" w:rsidRPr="00980D36">
            <w:rPr>
              <w:bCs/>
              <w:szCs w:val="28"/>
            </w:rPr>
            <w:t xml:space="preserve"> ПО ДИСЦИПЛИНЕ</w:t>
          </w: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  <w:r w:rsidRPr="00980D36">
            <w:rPr>
              <w:bCs/>
              <w:szCs w:val="28"/>
            </w:rPr>
            <w:t>«</w:t>
          </w:r>
          <w:r>
            <w:rPr>
              <w:bCs/>
              <w:szCs w:val="28"/>
            </w:rPr>
            <w:t>Теория массового обслуживания</w:t>
          </w:r>
          <w:r w:rsidRPr="00980D36">
            <w:rPr>
              <w:bCs/>
              <w:szCs w:val="28"/>
            </w:rPr>
            <w:t xml:space="preserve">» (вариант </w:t>
          </w:r>
          <w:r w:rsidR="00E1081C">
            <w:rPr>
              <w:bCs/>
              <w:szCs w:val="28"/>
            </w:rPr>
            <w:t>№17</w:t>
          </w:r>
          <w:r>
            <w:rPr>
              <w:bCs/>
              <w:szCs w:val="28"/>
            </w:rPr>
            <w:t>)</w:t>
          </w: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p w:rsidR="00980D36" w:rsidRPr="00980D36" w:rsidRDefault="00980D36" w:rsidP="00980D36">
          <w:pPr>
            <w:ind w:firstLine="0"/>
            <w:jc w:val="center"/>
            <w:rPr>
              <w:bCs/>
              <w:szCs w:val="28"/>
            </w:rPr>
          </w:pPr>
        </w:p>
        <w:tbl>
          <w:tblPr>
            <w:tblStyle w:val="a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404"/>
            <w:gridCol w:w="2951"/>
          </w:tblGrid>
          <w:tr w:rsidR="00745784" w:rsidRPr="009C7E81" w:rsidTr="00FD239B">
            <w:trPr>
              <w:jc w:val="center"/>
            </w:trPr>
            <w:tc>
              <w:tcPr>
                <w:tcW w:w="6805" w:type="dxa"/>
                <w:hideMark/>
              </w:tcPr>
              <w:p w:rsidR="00745784" w:rsidRPr="009C7E81" w:rsidRDefault="00745784" w:rsidP="008510E8">
                <w:pPr>
                  <w:spacing w:line="240" w:lineRule="auto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</w:t>
                </w:r>
              </w:p>
              <w:p w:rsidR="00745784" w:rsidRPr="005403AB" w:rsidRDefault="00745784" w:rsidP="008510E8">
                <w:pPr>
                  <w:spacing w:after="160"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r w:rsidRPr="009C7E81">
                  <w:rPr>
                    <w:szCs w:val="28"/>
                  </w:rPr>
                  <w:t>группы ИД</w:t>
                </w:r>
                <w:r>
                  <w:rPr>
                    <w:szCs w:val="28"/>
                  </w:rPr>
                  <w:t>Б</w:t>
                </w:r>
                <w:r w:rsidRPr="009C7E81">
                  <w:rPr>
                    <w:szCs w:val="28"/>
                  </w:rPr>
                  <w:t>-</w:t>
                </w:r>
                <w:r>
                  <w:rPr>
                    <w:szCs w:val="28"/>
                  </w:rPr>
                  <w:t>21</w:t>
                </w:r>
                <w:r w:rsidRPr="009C7E81">
                  <w:rPr>
                    <w:szCs w:val="28"/>
                  </w:rPr>
                  <w:t>-0</w:t>
                </w:r>
                <w:r>
                  <w:rPr>
                    <w:szCs w:val="28"/>
                  </w:rPr>
                  <w:t>7</w:t>
                </w:r>
              </w:p>
            </w:tc>
            <w:tc>
              <w:tcPr>
                <w:tcW w:w="3084" w:type="dxa"/>
                <w:hideMark/>
              </w:tcPr>
              <w:p w:rsidR="00745784" w:rsidRDefault="00745784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</w:p>
              <w:p w:rsidR="00745784" w:rsidRPr="00EC2989" w:rsidRDefault="00E1081C" w:rsidP="008510E8">
                <w:pPr>
                  <w:spacing w:line="240" w:lineRule="auto"/>
                  <w:ind w:firstLine="0"/>
                  <w:rPr>
                    <w:color w:val="FF0000"/>
                    <w:szCs w:val="28"/>
                  </w:rPr>
                </w:pPr>
                <w:r>
                  <w:rPr>
                    <w:color w:val="000000" w:themeColor="text1"/>
                    <w:szCs w:val="28"/>
                  </w:rPr>
                  <w:t>Маров К.А</w:t>
                </w:r>
                <w:r w:rsidR="00745784">
                  <w:rPr>
                    <w:color w:val="000000" w:themeColor="text1"/>
                    <w:szCs w:val="28"/>
                  </w:rPr>
                  <w:t>.</w:t>
                </w:r>
              </w:p>
            </w:tc>
          </w:tr>
          <w:tr w:rsidR="00745784" w:rsidRPr="009C7E81" w:rsidTr="00FD239B">
            <w:trPr>
              <w:jc w:val="center"/>
            </w:trPr>
            <w:tc>
              <w:tcPr>
                <w:tcW w:w="6805" w:type="dxa"/>
                <w:hideMark/>
              </w:tcPr>
              <w:p w:rsidR="00745784" w:rsidRPr="009C7E81" w:rsidRDefault="00745784" w:rsidP="008510E8">
                <w:pPr>
                  <w:spacing w:line="240" w:lineRule="auto"/>
                  <w:ind w:firstLine="0"/>
                  <w:rPr>
                    <w:szCs w:val="28"/>
                  </w:rPr>
                </w:pPr>
              </w:p>
            </w:tc>
            <w:tc>
              <w:tcPr>
                <w:tcW w:w="3084" w:type="dxa"/>
                <w:hideMark/>
              </w:tcPr>
              <w:p w:rsidR="00745784" w:rsidRPr="00EC2989" w:rsidRDefault="00745784" w:rsidP="008510E8">
                <w:pPr>
                  <w:spacing w:line="240" w:lineRule="auto"/>
                  <w:ind w:firstLine="0"/>
                  <w:rPr>
                    <w:color w:val="FF0000"/>
                    <w:szCs w:val="28"/>
                  </w:rPr>
                </w:pPr>
              </w:p>
            </w:tc>
          </w:tr>
          <w:tr w:rsidR="00745784" w:rsidRPr="009C7E81" w:rsidTr="00FD239B">
            <w:trPr>
              <w:jc w:val="center"/>
            </w:trPr>
            <w:tc>
              <w:tcPr>
                <w:tcW w:w="6805" w:type="dxa"/>
                <w:hideMark/>
              </w:tcPr>
              <w:p w:rsidR="00745784" w:rsidRPr="005403AB" w:rsidRDefault="00745784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r>
                  <w:rPr>
                    <w:szCs w:val="28"/>
                  </w:rPr>
                  <w:t>Преподаватель</w:t>
                </w:r>
              </w:p>
            </w:tc>
            <w:tc>
              <w:tcPr>
                <w:tcW w:w="3084" w:type="dxa"/>
                <w:hideMark/>
              </w:tcPr>
              <w:p w:rsidR="00745784" w:rsidRPr="005403AB" w:rsidRDefault="00980D36" w:rsidP="008510E8">
                <w:pPr>
                  <w:spacing w:line="240" w:lineRule="auto"/>
                  <w:ind w:firstLine="0"/>
                  <w:rPr>
                    <w:color w:val="000000" w:themeColor="text1"/>
                    <w:szCs w:val="28"/>
                  </w:rPr>
                </w:pPr>
                <w:proofErr w:type="spellStart"/>
                <w:r>
                  <w:rPr>
                    <w:color w:val="000000" w:themeColor="text1"/>
                    <w:szCs w:val="28"/>
                  </w:rPr>
                  <w:t>Мохаммад</w:t>
                </w:r>
                <w:proofErr w:type="spellEnd"/>
                <w:r>
                  <w:rPr>
                    <w:color w:val="000000" w:themeColor="text1"/>
                    <w:szCs w:val="28"/>
                  </w:rPr>
                  <w:t xml:space="preserve"> Р.</w:t>
                </w:r>
              </w:p>
            </w:tc>
          </w:tr>
        </w:tbl>
        <w:p w:rsidR="00745784" w:rsidRDefault="00745784" w:rsidP="00745784">
          <w:pPr>
            <w:spacing w:after="200" w:line="276" w:lineRule="auto"/>
            <w:ind w:firstLine="0"/>
            <w:jc w:val="left"/>
          </w:pPr>
          <w:r>
            <w:br w:type="page"/>
          </w:r>
        </w:p>
        <w:bookmarkEnd w:id="0" w:displacedByCustomXml="next"/>
      </w:sdtContent>
    </w:sdt>
    <w:sdt>
      <w:sdtPr>
        <w:rPr>
          <w:rFonts w:ascii="Times New Roman" w:eastAsiaTheme="minorHAnsi" w:hAnsi="Times New Roman" w:cstheme="minorBidi"/>
          <w:b/>
          <w:caps/>
          <w:color w:val="auto"/>
          <w:sz w:val="28"/>
          <w:szCs w:val="22"/>
          <w:lang w:eastAsia="en-US"/>
        </w:rPr>
        <w:id w:val="2053733511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8D54B2" w:rsidRPr="002238A8" w:rsidRDefault="008D54B2" w:rsidP="002238A8">
          <w:pPr>
            <w:pStyle w:val="af1"/>
            <w:spacing w:before="0" w:after="240" w:line="360" w:lineRule="auto"/>
            <w:jc w:val="center"/>
            <w:rPr>
              <w:rFonts w:ascii="Times New Roman" w:hAnsi="Times New Roman"/>
              <w:b/>
              <w:caps/>
              <w:color w:val="auto"/>
              <w:sz w:val="28"/>
            </w:rPr>
          </w:pPr>
          <w:r w:rsidRPr="002238A8">
            <w:rPr>
              <w:rFonts w:ascii="Times New Roman" w:hAnsi="Times New Roman"/>
              <w:b/>
              <w:caps/>
              <w:color w:val="auto"/>
              <w:sz w:val="28"/>
            </w:rPr>
            <w:t>Оглавление</w:t>
          </w:r>
        </w:p>
        <w:p w:rsidR="005B0670" w:rsidRDefault="00E57740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rPr>
              <w:caps w:val="0"/>
            </w:rPr>
            <w:fldChar w:fldCharType="begin"/>
          </w:r>
          <w: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48637772" w:history="1">
            <w:r w:rsidR="005B0670" w:rsidRPr="00E3420C">
              <w:rPr>
                <w:rStyle w:val="af0"/>
                <w:noProof/>
              </w:rPr>
              <w:t>Лабораторная работа №2 Аппроксимация вероятностных распределений в моделях массового обслуживания</w:t>
            </w:r>
            <w:r w:rsidR="005B0670">
              <w:rPr>
                <w:noProof/>
                <w:webHidden/>
              </w:rPr>
              <w:tab/>
            </w:r>
            <w:r w:rsidR="005B0670">
              <w:rPr>
                <w:noProof/>
                <w:webHidden/>
              </w:rPr>
              <w:fldChar w:fldCharType="begin"/>
            </w:r>
            <w:r w:rsidR="005B0670">
              <w:rPr>
                <w:noProof/>
                <w:webHidden/>
              </w:rPr>
              <w:instrText xml:space="preserve"> PAGEREF _Toc148637772 \h </w:instrText>
            </w:r>
            <w:r w:rsidR="005B0670">
              <w:rPr>
                <w:noProof/>
                <w:webHidden/>
              </w:rPr>
            </w:r>
            <w:r w:rsidR="005B0670">
              <w:rPr>
                <w:noProof/>
                <w:webHidden/>
              </w:rPr>
              <w:fldChar w:fldCharType="separate"/>
            </w:r>
            <w:r w:rsidR="005B0670">
              <w:rPr>
                <w:noProof/>
                <w:webHidden/>
              </w:rPr>
              <w:t>3</w:t>
            </w:r>
            <w:r w:rsidR="005B0670">
              <w:rPr>
                <w:noProof/>
                <w:webHidden/>
              </w:rPr>
              <w:fldChar w:fldCharType="end"/>
            </w:r>
          </w:hyperlink>
        </w:p>
        <w:p w:rsidR="005B0670" w:rsidRDefault="005B0670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637773" w:history="1">
            <w:r w:rsidRPr="00E3420C">
              <w:rPr>
                <w:rStyle w:val="af0"/>
                <w:noProof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670" w:rsidRDefault="005B0670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637774" w:history="1">
            <w:r w:rsidRPr="00E3420C">
              <w:rPr>
                <w:rStyle w:val="af0"/>
                <w:rFonts w:eastAsia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670" w:rsidRDefault="005B0670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637775" w:history="1">
            <w:r w:rsidRPr="00E3420C">
              <w:rPr>
                <w:rStyle w:val="af0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670" w:rsidRDefault="005B0670">
          <w:pPr>
            <w:pStyle w:val="2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637776" w:history="1">
            <w:r w:rsidRPr="00E3420C">
              <w:rPr>
                <w:rStyle w:val="af0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670" w:rsidRDefault="005B0670">
          <w:pPr>
            <w:pStyle w:val="11"/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48637777" w:history="1">
            <w:r w:rsidRPr="00E3420C">
              <w:rPr>
                <w:rStyle w:val="af0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4B2" w:rsidRDefault="00E57740" w:rsidP="008D54B2">
          <w:pPr>
            <w:rPr>
              <w:b/>
              <w:bCs/>
            </w:rPr>
          </w:pPr>
          <w:r>
            <w:rPr>
              <w:b/>
              <w:bCs/>
              <w:caps/>
              <w:noProof/>
            </w:rPr>
            <w:fldChar w:fldCharType="end"/>
          </w:r>
        </w:p>
      </w:sdtContent>
    </w:sdt>
    <w:p w:rsidR="00980D36" w:rsidRDefault="00980D36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980D36" w:rsidRDefault="000368B8" w:rsidP="00980D36">
      <w:pPr>
        <w:pStyle w:val="1"/>
        <w:rPr>
          <w:caps w:val="0"/>
        </w:rPr>
      </w:pPr>
      <w:bookmarkStart w:id="1" w:name="_Toc148637772"/>
      <w:r>
        <w:lastRenderedPageBreak/>
        <w:t>Лабораторная работа №2</w:t>
      </w:r>
      <w:r w:rsidR="00980D36">
        <w:br/>
      </w:r>
      <w:r w:rsidRPr="000368B8">
        <w:rPr>
          <w:caps w:val="0"/>
        </w:rPr>
        <w:t>Аппроксимация вероятностных распределений в моделях массового обслуживания</w:t>
      </w:r>
      <w:bookmarkEnd w:id="1"/>
    </w:p>
    <w:p w:rsidR="00437E33" w:rsidRDefault="00980D36" w:rsidP="003747D5">
      <w:r w:rsidRPr="00980D36">
        <w:rPr>
          <w:b/>
          <w:i/>
        </w:rPr>
        <w:t>Цель работы:</w:t>
      </w:r>
      <w:r>
        <w:t xml:space="preserve"> </w:t>
      </w:r>
      <w:r w:rsidR="000368B8" w:rsidRPr="00FF3CB4">
        <w:rPr>
          <w:rFonts w:eastAsia="Times New Roman" w:cs="Times New Roman"/>
          <w:color w:val="000000"/>
          <w:szCs w:val="28"/>
          <w:lang w:eastAsia="ru-RU"/>
        </w:rPr>
        <w:t xml:space="preserve">изучить свойства и характеристики </w:t>
      </w:r>
      <w:r w:rsidR="000368B8" w:rsidRPr="00847894">
        <w:rPr>
          <w:rFonts w:eastAsia="Times New Roman" w:cs="Times New Roman"/>
          <w:color w:val="000000"/>
          <w:szCs w:val="28"/>
          <w:lang w:eastAsia="ru-RU"/>
        </w:rPr>
        <w:t>распределений и потоков</w:t>
      </w:r>
      <w:r w:rsidR="000368B8" w:rsidRPr="00FF3CB4">
        <w:rPr>
          <w:rFonts w:eastAsia="Times New Roman" w:cs="Times New Roman"/>
          <w:color w:val="000000"/>
          <w:szCs w:val="28"/>
          <w:lang w:eastAsia="ru-RU"/>
        </w:rPr>
        <w:t>. Сравнить теоретические и модельные значения полученных характеристик.</w:t>
      </w:r>
    </w:p>
    <w:p w:rsidR="00980D36" w:rsidRDefault="00980D36" w:rsidP="00980D36">
      <w:pPr>
        <w:pStyle w:val="2"/>
        <w:rPr>
          <w:caps w:val="0"/>
        </w:rPr>
      </w:pPr>
      <w:bookmarkStart w:id="2" w:name="_Toc148637773"/>
      <w:r w:rsidRPr="00980D36">
        <w:rPr>
          <w:caps w:val="0"/>
        </w:rPr>
        <w:t>Краткие теоретические сведения</w:t>
      </w:r>
      <w:bookmarkEnd w:id="2"/>
    </w:p>
    <w:p w:rsidR="000368B8" w:rsidRDefault="000368B8" w:rsidP="000368B8">
      <w:r>
        <w:t xml:space="preserve">При решении многих практических задач вероятностные распределения с коэффициентами вариации отличными от единицы могут быть аппроксимированы по двум заданным моментам распределения с использованием </w:t>
      </w:r>
      <w:proofErr w:type="spellStart"/>
      <w:r>
        <w:t>мультиэкспоненциальных</w:t>
      </w:r>
      <w:proofErr w:type="spellEnd"/>
      <w:r>
        <w:t xml:space="preserve"> распределений. Для аппроксимации распределений с коэффициентами вариации меньше единицы обычно используется </w:t>
      </w:r>
      <w:proofErr w:type="spellStart"/>
      <w:r>
        <w:t>гипоэкспоненциальное</w:t>
      </w:r>
      <w:proofErr w:type="spellEnd"/>
      <w:r>
        <w:t xml:space="preserve"> распределение, которое, в отличие от распределения Эрланга, имеющего дискретные значения коэффициента вариации, позволяет формировать случайные величины с любым значением коэффициента вариации в интервале (0; 1).  Для аппроксимации распределений с коэффициентами вариации больше единицы может быть использовано </w:t>
      </w:r>
      <w:proofErr w:type="spellStart"/>
      <w:r>
        <w:t>гиперэкспоненциальное</w:t>
      </w:r>
      <w:proofErr w:type="spellEnd"/>
      <w:r>
        <w:t xml:space="preserve"> распределение.</w:t>
      </w:r>
    </w:p>
    <w:p w:rsidR="000368B8" w:rsidRDefault="000368B8" w:rsidP="000368B8">
      <w:r>
        <w:t xml:space="preserve">Аппроксимация реального распределения с коэффициентом вариации (0;1) </w:t>
      </w:r>
      <w:proofErr w:type="spellStart"/>
      <w:r>
        <w:t>гипоэкспоненциальным</w:t>
      </w:r>
      <w:proofErr w:type="spellEnd"/>
      <w:r>
        <w:t xml:space="preserve"> распределением k-</w:t>
      </w:r>
      <w:proofErr w:type="spellStart"/>
      <w:r>
        <w:t>го</w:t>
      </w:r>
      <w:proofErr w:type="spellEnd"/>
      <w:r>
        <w:t xml:space="preserve"> порядка при заданных значениях математического ожидания t=</w:t>
      </w:r>
      <w:proofErr w:type="spellStart"/>
      <w:r>
        <w:t>Mτ</w:t>
      </w:r>
      <w:proofErr w:type="spellEnd"/>
      <w:r>
        <w:t xml:space="preserve"> и коэффициента вариации v случайной величины τ.</w:t>
      </w:r>
    </w:p>
    <w:p w:rsidR="000368B8" w:rsidRDefault="000368B8" w:rsidP="000368B8">
      <w:r>
        <w:t xml:space="preserve">Случайная величина, распределенная по </w:t>
      </w:r>
      <w:proofErr w:type="spellStart"/>
      <w:r>
        <w:t>гипоэкспоненциальному</w:t>
      </w:r>
      <w:proofErr w:type="spellEnd"/>
      <w:r>
        <w:t xml:space="preserve"> закону k-</w:t>
      </w:r>
      <w:proofErr w:type="spellStart"/>
      <w:r>
        <w:t>го</w:t>
      </w:r>
      <w:proofErr w:type="spellEnd"/>
      <w:r>
        <w:t xml:space="preserve"> порядка, представляет собой сумму k экспоненциально распределенных случайных величин (фаз) с различными интенсивностями. В случае с двумя параметрами t1 и t2 (математические ожидания экспоненциальных распределений </w:t>
      </w:r>
      <w:proofErr w:type="spellStart"/>
      <w:r>
        <w:t>ti</w:t>
      </w:r>
      <w:proofErr w:type="spellEnd"/>
      <w:r>
        <w:t xml:space="preserve">=1/ </w:t>
      </w:r>
      <w:proofErr w:type="spellStart"/>
      <w:r>
        <w:t>λi</w:t>
      </w:r>
      <w:proofErr w:type="spellEnd"/>
      <w:r>
        <w:t xml:space="preserve">) функция и </w:t>
      </w:r>
      <w:proofErr w:type="gramStart"/>
      <w:r>
        <w:t>плотность  распределения</w:t>
      </w:r>
      <w:proofErr w:type="gramEnd"/>
      <w:r>
        <w:t xml:space="preserve"> будут иметь вид:</w:t>
      </w:r>
    </w:p>
    <w:p w:rsidR="000368B8" w:rsidRDefault="000368B8" w:rsidP="000368B8">
      <w:r>
        <w:rPr>
          <w:noProof/>
          <w:lang w:eastAsia="ru-RU"/>
        </w:rPr>
        <w:lastRenderedPageBreak/>
        <w:drawing>
          <wp:inline distT="0" distB="0" distL="0" distR="0" wp14:anchorId="03C761C0" wp14:editId="12FDBC86">
            <wp:extent cx="3096895" cy="88392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68B8" w:rsidRDefault="000368B8" w:rsidP="000368B8">
      <w:pPr>
        <w:rPr>
          <w:u w:val="single"/>
        </w:rPr>
      </w:pPr>
      <w:r w:rsidRPr="000368B8">
        <w:rPr>
          <w:u w:val="single"/>
        </w:rPr>
        <w:t>Алгоритм аппроксимации</w:t>
      </w:r>
    </w:p>
    <w:p w:rsidR="000368B8" w:rsidRDefault="000368B8" w:rsidP="000368B8">
      <w:pPr>
        <w:pStyle w:val="a8"/>
        <w:numPr>
          <w:ilvl w:val="0"/>
          <w:numId w:val="4"/>
        </w:numPr>
        <w:ind w:left="0" w:firstLine="709"/>
      </w:pPr>
      <w:r w:rsidRPr="000368B8">
        <w:t>По заданному значению коэффициента вариации v определить минимально необходимое число экспоненциальных фаз k в аппроксимирующем распределении как ближайшее большее целое по отношению к 1/ v2</w:t>
      </w:r>
    </w:p>
    <w:p w:rsidR="000368B8" w:rsidRDefault="000368B8" w:rsidP="000368B8">
      <w:r>
        <w:rPr>
          <w:noProof/>
          <w:lang w:eastAsia="ru-RU"/>
        </w:rPr>
        <w:drawing>
          <wp:inline distT="0" distB="0" distL="0" distR="0" wp14:anchorId="2B3615E1" wp14:editId="54F2313A">
            <wp:extent cx="804545" cy="536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68B8" w:rsidRDefault="000368B8" w:rsidP="000368B8">
      <w:pPr>
        <w:pStyle w:val="a8"/>
        <w:numPr>
          <w:ilvl w:val="0"/>
          <w:numId w:val="4"/>
        </w:numPr>
        <w:ind w:left="0" w:firstLine="709"/>
      </w:pPr>
      <w:r w:rsidRPr="000368B8">
        <w:t>Выбрать значение k1&lt;k и рассчитывается k2 = k - k1;</w:t>
      </w:r>
    </w:p>
    <w:p w:rsidR="000368B8" w:rsidRDefault="000368B8" w:rsidP="000368B8">
      <w:pPr>
        <w:pStyle w:val="a8"/>
        <w:numPr>
          <w:ilvl w:val="0"/>
          <w:numId w:val="4"/>
        </w:numPr>
        <w:ind w:left="0" w:firstLine="709"/>
      </w:pPr>
      <w:r w:rsidRPr="000368B8">
        <w:t>По формулам</w:t>
      </w:r>
      <w:r>
        <w:t xml:space="preserve"> </w:t>
      </w:r>
      <w:r w:rsidRPr="000368B8">
        <w:t>рассчитать значения t1 и t2.</w:t>
      </w:r>
    </w:p>
    <w:p w:rsidR="000368B8" w:rsidRDefault="000368B8" w:rsidP="000368B8">
      <w:r>
        <w:rPr>
          <w:noProof/>
          <w:lang w:eastAsia="ru-RU"/>
        </w:rPr>
        <w:drawing>
          <wp:inline distT="0" distB="0" distL="0" distR="0" wp14:anchorId="6A576BC3" wp14:editId="36CE150C">
            <wp:extent cx="4993005" cy="13354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68B8" w:rsidRDefault="000368B8" w:rsidP="000368B8">
      <w:pPr>
        <w:pStyle w:val="a8"/>
        <w:numPr>
          <w:ilvl w:val="0"/>
          <w:numId w:val="4"/>
        </w:numPr>
        <w:ind w:left="0" w:firstLine="709"/>
      </w:pPr>
      <w:r w:rsidRPr="000368B8">
        <w:t>Вычислить интенсивности образующих простейших потоков.</w:t>
      </w:r>
    </w:p>
    <w:p w:rsidR="000368B8" w:rsidRDefault="000368B8" w:rsidP="000368B8">
      <w:r>
        <w:t xml:space="preserve">Аппроксимации реального распределения с коэффициентом вариации &gt;1 двухфазным </w:t>
      </w:r>
      <w:proofErr w:type="spellStart"/>
      <w:r>
        <w:t>гиперэкспоненциальным</w:t>
      </w:r>
      <w:proofErr w:type="spellEnd"/>
      <w:r>
        <w:t xml:space="preserve"> распределением k-</w:t>
      </w:r>
      <w:proofErr w:type="spellStart"/>
      <w:r>
        <w:t>го</w:t>
      </w:r>
      <w:proofErr w:type="spellEnd"/>
      <w:r>
        <w:t xml:space="preserve"> порядка при заданных значениях математического ожидания t=</w:t>
      </w:r>
      <w:proofErr w:type="spellStart"/>
      <w:r>
        <w:t>Mτ</w:t>
      </w:r>
      <w:proofErr w:type="spellEnd"/>
      <w:r>
        <w:t xml:space="preserve"> и коэффициента вариации v случайной величины τ.</w:t>
      </w:r>
    </w:p>
    <w:p w:rsidR="000368B8" w:rsidRDefault="000368B8" w:rsidP="000368B8">
      <w:r>
        <w:t xml:space="preserve">Случайная величина, распределенная по </w:t>
      </w:r>
      <w:proofErr w:type="spellStart"/>
      <w:r>
        <w:t>гиперэкспоненциальному</w:t>
      </w:r>
      <w:proofErr w:type="spellEnd"/>
      <w:r>
        <w:t xml:space="preserve"> закону, представляет собой совокупность случайных величин (фаз), распределенных по r разным экспоненциальным законам, причем появление случайной величины, принадлежащей i-ой фазе, происходит с вероятностью</w:t>
      </w:r>
    </w:p>
    <w:p w:rsidR="000368B8" w:rsidRDefault="000368B8" w:rsidP="000368B8">
      <w:r>
        <w:t xml:space="preserve">В простейшем случае </w:t>
      </w:r>
      <w:proofErr w:type="spellStart"/>
      <w:r>
        <w:t>гиперэкспоненциальное</w:t>
      </w:r>
      <w:proofErr w:type="spellEnd"/>
      <w:r>
        <w:t xml:space="preserve"> распределение может быть представлено в виде двух экспоненциальных распределений. Параметрами такого распределения являются: t1 и t2 – математические ожидания экспоненциальных распределений; q – вероятность формирования </w:t>
      </w:r>
      <w:r>
        <w:lastRenderedPageBreak/>
        <w:t xml:space="preserve">случайной величины по первой экспоненте. Тогда функция и плотность </w:t>
      </w:r>
      <w:proofErr w:type="spellStart"/>
      <w:r>
        <w:t>гиперэкспоненциального</w:t>
      </w:r>
      <w:proofErr w:type="spellEnd"/>
      <w:r>
        <w:t xml:space="preserve"> распределения будут иметь вид:</w:t>
      </w:r>
    </w:p>
    <w:p w:rsidR="000368B8" w:rsidRDefault="000368B8" w:rsidP="000368B8">
      <w:r>
        <w:rPr>
          <w:noProof/>
          <w:lang w:eastAsia="ru-RU"/>
        </w:rPr>
        <w:drawing>
          <wp:inline distT="0" distB="0" distL="0" distR="0" wp14:anchorId="1B0A34D8" wp14:editId="719A00E2">
            <wp:extent cx="2719903" cy="506147"/>
            <wp:effectExtent l="0" t="0" r="4445" b="8255"/>
            <wp:docPr id="17" name="Рисунок 17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9411" cy="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B8" w:rsidRDefault="000368B8" w:rsidP="000368B8">
      <w:pPr>
        <w:rPr>
          <w:u w:val="single"/>
        </w:rPr>
      </w:pPr>
      <w:r w:rsidRPr="000368B8">
        <w:rPr>
          <w:u w:val="single"/>
        </w:rPr>
        <w:t>Алгоритм аппроксимации</w:t>
      </w:r>
    </w:p>
    <w:p w:rsidR="000368B8" w:rsidRDefault="000368B8" w:rsidP="000368B8">
      <w:pPr>
        <w:pStyle w:val="a8"/>
        <w:numPr>
          <w:ilvl w:val="0"/>
          <w:numId w:val="6"/>
        </w:numPr>
        <w:ind w:left="0" w:firstLine="709"/>
      </w:pPr>
      <w:r w:rsidRPr="000368B8">
        <w:t>Выбрать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C20C3B4" wp14:editId="5000B5EB">
            <wp:extent cx="879579" cy="451262"/>
            <wp:effectExtent l="0" t="0" r="0" b="6350"/>
            <wp:docPr id="21" name="Рисунок 2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579" cy="4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B8" w:rsidRDefault="000368B8" w:rsidP="000368B8">
      <w:pPr>
        <w:pStyle w:val="a8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Вычислить </w:t>
      </w:r>
      <w:r>
        <w:rPr>
          <w:noProof/>
          <w:lang w:eastAsia="ru-RU"/>
        </w:rPr>
        <w:drawing>
          <wp:inline distT="0" distB="0" distL="0" distR="0" wp14:anchorId="464FD6EE" wp14:editId="7FF54B23">
            <wp:extent cx="1562499" cy="504701"/>
            <wp:effectExtent l="0" t="0" r="0" b="0"/>
            <wp:docPr id="25" name="Рисунок 2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99" cy="5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508663" wp14:editId="2C40436E">
            <wp:extent cx="1698171" cy="422917"/>
            <wp:effectExtent l="0" t="0" r="0" b="0"/>
            <wp:docPr id="26" name="Рисунок 2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171" cy="4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B8" w:rsidRDefault="000368B8" w:rsidP="000368B8">
      <w:pPr>
        <w:pStyle w:val="a8"/>
        <w:numPr>
          <w:ilvl w:val="0"/>
          <w:numId w:val="6"/>
        </w:numPr>
        <w:ind w:left="0" w:firstLine="709"/>
      </w:pPr>
      <w:r w:rsidRPr="000368B8">
        <w:t>Вычислить интенсивности образующих простейших потоков.</w:t>
      </w:r>
    </w:p>
    <w:p w:rsidR="000368B8" w:rsidRDefault="000368B8" w:rsidP="000368B8">
      <w:r>
        <w:t>Критерий Колмогорова – Смирнова</w:t>
      </w:r>
    </w:p>
    <w:p w:rsidR="000368B8" w:rsidRDefault="000368B8" w:rsidP="000368B8">
      <w:r>
        <w:t xml:space="preserve">(в классическом виде является более мощным, чем критерий Пирсона; используется для проверки гипотезы о соответствии эмпирического любому теоретическому непрерывному распределению FХ(x) с заранее известными параметрами; применим для </w:t>
      </w:r>
      <w:proofErr w:type="spellStart"/>
      <w:r>
        <w:t>негруппированных</w:t>
      </w:r>
      <w:proofErr w:type="spellEnd"/>
      <w:r>
        <w:t xml:space="preserve"> данных или для группированных в случае малой ширины интервала).</w:t>
      </w:r>
    </w:p>
    <w:p w:rsidR="000368B8" w:rsidRDefault="000368B8" w:rsidP="000368B8">
      <w:proofErr w:type="gramStart"/>
      <w:r>
        <w:t>х ,</w:t>
      </w:r>
      <w:proofErr w:type="gramEnd"/>
      <w:r>
        <w:t xml:space="preserve"> х ,…. х –  выборка (результаты измерений; n≥35)</w:t>
      </w:r>
    </w:p>
    <w:p w:rsidR="000368B8" w:rsidRDefault="000368B8" w:rsidP="000368B8">
      <w:r>
        <w:t>1) H0: выборка сделана из генеральной совокупности Х с функцией распределения FХ(x)</w:t>
      </w:r>
    </w:p>
    <w:p w:rsidR="000368B8" w:rsidRDefault="000368B8" w:rsidP="000368B8">
      <w:r>
        <w:t>2) H1: функция распределения Х отлична от FХ(x)</w:t>
      </w:r>
    </w:p>
    <w:p w:rsidR="000368B8" w:rsidRDefault="000368B8" w:rsidP="000368B8">
      <w:r>
        <w:t xml:space="preserve">3) α - уровень значимости </w:t>
      </w:r>
    </w:p>
    <w:p w:rsidR="000368B8" w:rsidRDefault="000368B8" w:rsidP="000368B8">
      <w:r>
        <w:t>4)  строим статистический критерий</w:t>
      </w:r>
    </w:p>
    <w:p w:rsidR="000368B8" w:rsidRDefault="000368B8" w:rsidP="000368B8">
      <w:r>
        <w:t xml:space="preserve"> </w:t>
      </w:r>
    </w:p>
    <w:p w:rsidR="000368B8" w:rsidRDefault="000368B8" w:rsidP="000368B8">
      <w:r>
        <w:t>K</w:t>
      </w:r>
      <w:proofErr w:type="gramStart"/>
      <w:r>
        <w:t>=  -</w:t>
      </w:r>
      <w:proofErr w:type="gramEnd"/>
      <w:r>
        <w:t xml:space="preserve"> статистика критерия Колмогорова</w:t>
      </w:r>
    </w:p>
    <w:p w:rsidR="000368B8" w:rsidRDefault="000368B8" w:rsidP="000368B8">
      <w:r>
        <w:t>5)  строим критическую область</w:t>
      </w:r>
    </w:p>
    <w:p w:rsidR="000368B8" w:rsidRDefault="000368B8" w:rsidP="000368B8">
      <w:r>
        <w:t xml:space="preserve">Критическая область – правосторонняя; критические </w:t>
      </w:r>
      <w:proofErr w:type="gramStart"/>
      <w:r>
        <w:t xml:space="preserve">значения  </w:t>
      </w:r>
      <w:proofErr w:type="spellStart"/>
      <w:r>
        <w:t>K</w:t>
      </w:r>
      <w:proofErr w:type="gramEnd"/>
      <w:r>
        <w:t>кр</w:t>
      </w:r>
      <w:proofErr w:type="spellEnd"/>
      <w:r>
        <w:t>.=λ1-α составляют: λ0.9 = 1.22; λ0.95 = 1.36; λ0.99 = 1.63</w:t>
      </w:r>
    </w:p>
    <w:p w:rsidR="000368B8" w:rsidRDefault="000368B8" w:rsidP="000368B8">
      <w:r>
        <w:t xml:space="preserve">6)  сравниваем наблюдаемое значение критерия K набл. с критическим K </w:t>
      </w:r>
      <w:proofErr w:type="spellStart"/>
      <w:r>
        <w:t>кр</w:t>
      </w:r>
      <w:proofErr w:type="spellEnd"/>
      <w:r>
        <w:t>.</w:t>
      </w:r>
    </w:p>
    <w:p w:rsidR="000368B8" w:rsidRPr="000368B8" w:rsidRDefault="000368B8" w:rsidP="000368B8">
      <w:r>
        <w:lastRenderedPageBreak/>
        <w:t xml:space="preserve">7)  Вывод: если K набл. </w:t>
      </w:r>
      <w:proofErr w:type="gramStart"/>
      <w:r>
        <w:t>&lt; K</w:t>
      </w:r>
      <w:proofErr w:type="gramEnd"/>
      <w:r>
        <w:t xml:space="preserve"> </w:t>
      </w:r>
      <w:proofErr w:type="spellStart"/>
      <w:r>
        <w:t>кр</w:t>
      </w:r>
      <w:proofErr w:type="spellEnd"/>
      <w:r>
        <w:t>., то нет оснований отвергнуть нулевую гипотезу на выбранном уровне значимости α, в противном случае Н0 отвергается на  заданном уровне значимости α.</w:t>
      </w:r>
    </w:p>
    <w:p w:rsidR="00980D36" w:rsidRDefault="00980D36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980D36" w:rsidRDefault="00980D36" w:rsidP="00980D36">
      <w:pPr>
        <w:pStyle w:val="2"/>
        <w:rPr>
          <w:rFonts w:eastAsia="Times New Roman"/>
          <w:caps w:val="0"/>
        </w:rPr>
      </w:pPr>
      <w:bookmarkStart w:id="3" w:name="_Toc148637774"/>
      <w:r w:rsidRPr="002A2596">
        <w:rPr>
          <w:rFonts w:eastAsia="Times New Roman"/>
          <w:caps w:val="0"/>
        </w:rPr>
        <w:lastRenderedPageBreak/>
        <w:t>Задание 1</w:t>
      </w:r>
      <w:bookmarkEnd w:id="3"/>
    </w:p>
    <w:p w:rsidR="000368B8" w:rsidRDefault="000368B8" w:rsidP="000368B8">
      <w:r w:rsidRPr="000368B8">
        <w:t xml:space="preserve">Используя результаты измерений интервалов времени между последовательными событиями в потоке (табл.), построить аппроксимацию реального распределения </w:t>
      </w:r>
      <w:proofErr w:type="spellStart"/>
      <w:r w:rsidRPr="000368B8">
        <w:t>гипоэкспоненциальным</w:t>
      </w:r>
      <w:proofErr w:type="spellEnd"/>
      <w:r w:rsidRPr="000368B8">
        <w:t xml:space="preserve"> или </w:t>
      </w:r>
      <w:proofErr w:type="spellStart"/>
      <w:r w:rsidRPr="000368B8">
        <w:t>гиперэкспоненциальным</w:t>
      </w:r>
      <w:proofErr w:type="spellEnd"/>
      <w:r w:rsidRPr="000368B8">
        <w:t xml:space="preserve"> законами.</w:t>
      </w:r>
    </w:p>
    <w:p w:rsidR="000368B8" w:rsidRDefault="000368B8" w:rsidP="000368B8">
      <w:r>
        <w:t xml:space="preserve">В моем варианте получилось, что </w:t>
      </w:r>
      <w:r w:rsidR="00074DDB">
        <w:t xml:space="preserve">коэффициент </w:t>
      </w:r>
      <w:proofErr w:type="gramStart"/>
      <w:r w:rsidR="00F30F98">
        <w:t>вариации &gt;</w:t>
      </w:r>
      <w:proofErr w:type="gramEnd"/>
      <w:r w:rsidR="00074DDB" w:rsidRPr="00074DDB">
        <w:t xml:space="preserve"> </w:t>
      </w:r>
      <w:r w:rsidR="00741102">
        <w:t xml:space="preserve">1, поэтому было выбрано </w:t>
      </w:r>
      <w:proofErr w:type="spellStart"/>
      <w:r w:rsidR="00741102">
        <w:t>гипер</w:t>
      </w:r>
      <w:r w:rsidR="00074DDB">
        <w:t>экспоненциальное</w:t>
      </w:r>
      <w:proofErr w:type="spellEnd"/>
      <w:r w:rsidR="00074DDB">
        <w:t xml:space="preserve"> распределение:</w:t>
      </w:r>
    </w:p>
    <w:p w:rsidR="00074DDB" w:rsidRDefault="00741102" w:rsidP="00741102">
      <w:pPr>
        <w:pStyle w:val="af2"/>
      </w:pPr>
      <w:r w:rsidRPr="00741102">
        <w:rPr>
          <w:noProof/>
          <w:lang w:eastAsia="ru-RU"/>
        </w:rPr>
        <w:drawing>
          <wp:inline distT="0" distB="0" distL="0" distR="0" wp14:anchorId="3867A708" wp14:editId="7B7FBE7C">
            <wp:extent cx="5940425" cy="4699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DB" w:rsidRDefault="00074DDB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074DDB" w:rsidRDefault="00074DDB" w:rsidP="00074DDB">
      <w:pPr>
        <w:pStyle w:val="2"/>
        <w:rPr>
          <w:caps w:val="0"/>
        </w:rPr>
      </w:pPr>
      <w:bookmarkStart w:id="4" w:name="_Toc148637775"/>
      <w:r w:rsidRPr="00074DDB">
        <w:rPr>
          <w:caps w:val="0"/>
        </w:rPr>
        <w:lastRenderedPageBreak/>
        <w:t>Задание 2</w:t>
      </w:r>
      <w:bookmarkEnd w:id="4"/>
    </w:p>
    <w:p w:rsidR="00074DDB" w:rsidRDefault="00074DDB" w:rsidP="00074DDB">
      <w:r w:rsidRPr="00074DDB">
        <w:t xml:space="preserve">Построить </w:t>
      </w:r>
      <w:proofErr w:type="spellStart"/>
      <w:r w:rsidRPr="00074DDB">
        <w:t>кумуляту</w:t>
      </w:r>
      <w:proofErr w:type="spellEnd"/>
      <w:r w:rsidRPr="00074DDB">
        <w:t xml:space="preserve"> и график функции аппроксимирующего распределения.</w:t>
      </w:r>
    </w:p>
    <w:p w:rsidR="00074DDB" w:rsidRDefault="00741102" w:rsidP="00074DDB">
      <w:pPr>
        <w:pStyle w:val="af2"/>
      </w:pPr>
      <w:r w:rsidRPr="00741102">
        <w:rPr>
          <w:noProof/>
          <w:lang w:eastAsia="ru-RU"/>
        </w:rPr>
        <w:drawing>
          <wp:inline distT="0" distB="0" distL="0" distR="0" wp14:anchorId="6EBBA06B" wp14:editId="2F060F00">
            <wp:extent cx="5940425" cy="4833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DB" w:rsidRPr="00074DDB" w:rsidRDefault="00074DDB" w:rsidP="00074DDB">
      <w:pPr>
        <w:pStyle w:val="2"/>
        <w:rPr>
          <w:caps w:val="0"/>
        </w:rPr>
      </w:pPr>
      <w:bookmarkStart w:id="5" w:name="_Toc148637776"/>
      <w:r w:rsidRPr="00074DDB">
        <w:rPr>
          <w:caps w:val="0"/>
        </w:rPr>
        <w:t>Задание 3</w:t>
      </w:r>
      <w:bookmarkEnd w:id="5"/>
    </w:p>
    <w:p w:rsidR="00074DDB" w:rsidRDefault="00074DDB" w:rsidP="00074DDB">
      <w:r w:rsidRPr="00074DDB">
        <w:t>Проверить гипотезу о соответствии эмпирического распределения выбранному аппроксимирующему распределению, используя критерий Колмогорова-Смирнова</w:t>
      </w:r>
      <w:r>
        <w:t>.</w:t>
      </w:r>
    </w:p>
    <w:p w:rsidR="00074DDB" w:rsidRDefault="00741102" w:rsidP="00074DDB">
      <w:pPr>
        <w:pStyle w:val="af2"/>
      </w:pPr>
      <w:bookmarkStart w:id="6" w:name="_GoBack"/>
      <w:r w:rsidRPr="00741102">
        <w:rPr>
          <w:noProof/>
          <w:lang w:eastAsia="ru-RU"/>
        </w:rPr>
        <w:lastRenderedPageBreak/>
        <w:drawing>
          <wp:inline distT="0" distB="0" distL="0" distR="0" wp14:anchorId="167A3CA8" wp14:editId="6A75C1B6">
            <wp:extent cx="2938452" cy="6850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1818" cy="68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074DDB" w:rsidRPr="00741102" w:rsidRDefault="00074DDB" w:rsidP="00F30F98">
      <w:pPr>
        <w:ind w:firstLine="0"/>
        <w:contextualSpacing w:val="0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t>Вывод:</w:t>
      </w:r>
      <w:r w:rsidR="00357226">
        <w:t xml:space="preserve"> так как </w:t>
      </w:r>
      <w:r w:rsidR="00357226" w:rsidRPr="009F14BD">
        <w:rPr>
          <w:rFonts w:eastAsia="MS Mincho" w:cs="Times New Roman"/>
          <w:szCs w:val="28"/>
          <w:lang w:val="en-US" w:eastAsia="ru-RU"/>
        </w:rPr>
        <w:t>K</w:t>
      </w:r>
      <w:r w:rsidR="00357226" w:rsidRPr="009F14BD">
        <w:rPr>
          <w:rFonts w:eastAsia="MS Mincho" w:cs="Times New Roman"/>
          <w:szCs w:val="28"/>
          <w:vertAlign w:val="superscript"/>
          <w:lang w:eastAsia="ru-RU"/>
        </w:rPr>
        <w:t xml:space="preserve"> </w:t>
      </w:r>
      <w:r w:rsidR="00357226" w:rsidRPr="009F14BD">
        <w:rPr>
          <w:rFonts w:eastAsia="MS Mincho" w:cs="Times New Roman"/>
          <w:szCs w:val="28"/>
          <w:vertAlign w:val="subscript"/>
          <w:lang w:eastAsia="ru-RU"/>
        </w:rPr>
        <w:t xml:space="preserve">набл. </w:t>
      </w:r>
      <w:r w:rsidR="00741102" w:rsidRPr="00741102">
        <w:rPr>
          <w:rFonts w:eastAsia="MS Mincho" w:cs="Times New Roman"/>
          <w:szCs w:val="28"/>
          <w:lang w:eastAsia="ru-RU"/>
        </w:rPr>
        <w:t>&gt;</w:t>
      </w:r>
      <w:r w:rsidR="00357226" w:rsidRPr="009F14BD">
        <w:rPr>
          <w:rFonts w:eastAsia="MS Mincho" w:cs="Times New Roman"/>
          <w:szCs w:val="28"/>
          <w:lang w:eastAsia="ru-RU"/>
        </w:rPr>
        <w:t xml:space="preserve"> </w:t>
      </w:r>
      <w:r w:rsidR="00357226" w:rsidRPr="00741102">
        <w:rPr>
          <w:rFonts w:eastAsia="MS Mincho" w:cs="Times New Roman"/>
          <w:szCs w:val="28"/>
          <w:lang w:val="en-US" w:eastAsia="ru-RU"/>
        </w:rPr>
        <w:t>K</w:t>
      </w:r>
      <w:r w:rsidR="00357226" w:rsidRPr="00741102">
        <w:rPr>
          <w:rFonts w:eastAsia="MS Mincho" w:cs="Times New Roman"/>
          <w:szCs w:val="28"/>
          <w:vertAlign w:val="subscript"/>
          <w:lang w:eastAsia="ru-RU"/>
        </w:rPr>
        <w:t xml:space="preserve"> </w:t>
      </w:r>
      <w:proofErr w:type="spellStart"/>
      <w:proofErr w:type="gramStart"/>
      <w:r w:rsidR="00357226" w:rsidRPr="00741102">
        <w:rPr>
          <w:rFonts w:eastAsia="MS Mincho" w:cs="Times New Roman"/>
          <w:szCs w:val="28"/>
          <w:vertAlign w:val="subscript"/>
          <w:lang w:eastAsia="ru-RU"/>
        </w:rPr>
        <w:t>кр</w:t>
      </w:r>
      <w:proofErr w:type="spellEnd"/>
      <w:r w:rsidR="00357226" w:rsidRPr="00741102">
        <w:rPr>
          <w:rFonts w:eastAsia="MS Mincho" w:cs="Times New Roman"/>
          <w:szCs w:val="28"/>
          <w:vertAlign w:val="subscript"/>
          <w:lang w:eastAsia="ru-RU"/>
        </w:rPr>
        <w:t>.</w:t>
      </w:r>
      <w:r w:rsidR="00357226" w:rsidRPr="00741102">
        <w:rPr>
          <w:rFonts w:eastAsia="MS Mincho" w:cs="Times New Roman"/>
          <w:szCs w:val="28"/>
          <w:lang w:eastAsia="ru-RU"/>
        </w:rPr>
        <w:t>(</w:t>
      </w:r>
      <w:proofErr w:type="gramEnd"/>
      <w:r w:rsidR="00741102" w:rsidRPr="00741102">
        <w:rPr>
          <w:rFonts w:cs="Times New Roman"/>
          <w:color w:val="000000"/>
          <w:szCs w:val="28"/>
        </w:rPr>
        <w:t xml:space="preserve"> </w:t>
      </w:r>
      <w:r w:rsidR="00741102" w:rsidRPr="00741102">
        <w:rPr>
          <w:rFonts w:eastAsia="Times New Roman" w:cs="Times New Roman"/>
          <w:color w:val="000000"/>
          <w:szCs w:val="28"/>
          <w:lang w:eastAsia="ru-RU"/>
        </w:rPr>
        <w:t>1,284978692</w:t>
      </w:r>
      <w:r w:rsidR="00741102" w:rsidRPr="00741102">
        <w:rPr>
          <w:rFonts w:ascii="Calibri" w:eastAsia="Times New Roman" w:hAnsi="Calibri" w:cs="Calibri"/>
          <w:color w:val="000000"/>
          <w:sz w:val="22"/>
          <w:lang w:eastAsia="ru-RU"/>
        </w:rPr>
        <w:t xml:space="preserve"> </w:t>
      </w:r>
      <w:r w:rsidR="00741102" w:rsidRPr="00741102">
        <w:t>&gt;</w:t>
      </w:r>
      <w:r w:rsidR="00357226" w:rsidRPr="00357226">
        <w:t xml:space="preserve"> </w:t>
      </w:r>
      <w:r w:rsidR="00357226">
        <w:t>1,22</w:t>
      </w:r>
      <w:r w:rsidR="00357226" w:rsidRPr="00357226">
        <w:t>)</w:t>
      </w:r>
      <w:r w:rsidR="00357226">
        <w:t>,</w:t>
      </w:r>
      <w:r w:rsidR="00357226" w:rsidRPr="00357226">
        <w:t xml:space="preserve"> </w:t>
      </w:r>
      <w:r w:rsidR="00357226">
        <w:t xml:space="preserve">то </w:t>
      </w:r>
      <w:r w:rsidR="00741102">
        <w:rPr>
          <w:rFonts w:eastAsia="MS Mincho" w:cs="Times New Roman"/>
          <w:szCs w:val="28"/>
          <w:lang w:eastAsia="ru-RU"/>
        </w:rPr>
        <w:t>есть основание</w:t>
      </w:r>
      <w:r w:rsidR="00357226" w:rsidRPr="009F14BD">
        <w:rPr>
          <w:rFonts w:eastAsia="MS Mincho" w:cs="Times New Roman"/>
          <w:szCs w:val="28"/>
          <w:lang w:eastAsia="ru-RU"/>
        </w:rPr>
        <w:t xml:space="preserve"> отвергнуть нулевую гипотезу на </w:t>
      </w:r>
      <w:r w:rsidR="00357226" w:rsidRPr="009F14BD">
        <w:rPr>
          <w:rFonts w:eastAsia="Malgun Gothic" w:cs="Times New Roman"/>
          <w:szCs w:val="28"/>
          <w:lang w:eastAsia="ko-KR"/>
        </w:rPr>
        <w:t>выбранном уровне значимости</w:t>
      </w:r>
      <w:r w:rsidR="00357226" w:rsidRPr="009F14BD">
        <w:rPr>
          <w:rFonts w:eastAsia="MS Mincho" w:cs="Times New Roman"/>
          <w:szCs w:val="28"/>
          <w:lang w:eastAsia="ru-RU"/>
        </w:rPr>
        <w:t xml:space="preserve"> </w:t>
      </w:r>
      <w:r w:rsidR="00357226" w:rsidRPr="009F14BD">
        <w:rPr>
          <w:rFonts w:eastAsia="MS Mincho" w:cs="Times New Roman"/>
          <w:i/>
          <w:szCs w:val="28"/>
          <w:lang w:eastAsia="ru-RU"/>
        </w:rPr>
        <w:t>α</w:t>
      </w:r>
      <w:r w:rsidR="00357226">
        <w:rPr>
          <w:rFonts w:eastAsia="MS Mincho" w:cs="Times New Roman"/>
          <w:i/>
          <w:szCs w:val="28"/>
          <w:lang w:eastAsia="ru-RU"/>
        </w:rPr>
        <w:t>.</w:t>
      </w:r>
    </w:p>
    <w:p w:rsidR="00357226" w:rsidRPr="00357226" w:rsidRDefault="00357226" w:rsidP="00357226">
      <w:pPr>
        <w:spacing w:after="160" w:line="259" w:lineRule="auto"/>
        <w:ind w:firstLine="0"/>
        <w:contextualSpacing w:val="0"/>
        <w:jc w:val="left"/>
        <w:rPr>
          <w:rFonts w:eastAsia="MS Mincho" w:cs="Times New Roman"/>
          <w:szCs w:val="28"/>
          <w:lang w:eastAsia="ru-RU"/>
        </w:rPr>
      </w:pPr>
      <w:r>
        <w:rPr>
          <w:rFonts w:eastAsia="MS Mincho" w:cs="Times New Roman"/>
          <w:szCs w:val="28"/>
          <w:lang w:eastAsia="ru-RU"/>
        </w:rPr>
        <w:br w:type="page"/>
      </w:r>
    </w:p>
    <w:p w:rsidR="00437E33" w:rsidRDefault="002A2596" w:rsidP="00437E33">
      <w:pPr>
        <w:pStyle w:val="1"/>
      </w:pPr>
      <w:bookmarkStart w:id="7" w:name="_Toc148637777"/>
      <w:r>
        <w:lastRenderedPageBreak/>
        <w:t>Выводы</w:t>
      </w:r>
      <w:bookmarkEnd w:id="7"/>
    </w:p>
    <w:p w:rsidR="002A2596" w:rsidRPr="002A2596" w:rsidRDefault="002A2596" w:rsidP="002A2596">
      <w:r w:rsidRPr="002A2596">
        <w:t xml:space="preserve">В данной лабораторной работе </w:t>
      </w:r>
      <w:r w:rsidR="00357226">
        <w:t xml:space="preserve">я </w:t>
      </w:r>
      <w:r w:rsidR="00357226">
        <w:rPr>
          <w:rFonts w:eastAsia="Times New Roman" w:cs="Times New Roman"/>
          <w:color w:val="000000"/>
          <w:szCs w:val="28"/>
          <w:lang w:eastAsia="ru-RU"/>
        </w:rPr>
        <w:t>изучил</w:t>
      </w:r>
      <w:r w:rsidR="00357226" w:rsidRPr="00FF3CB4">
        <w:rPr>
          <w:rFonts w:eastAsia="Times New Roman" w:cs="Times New Roman"/>
          <w:color w:val="000000"/>
          <w:szCs w:val="28"/>
          <w:lang w:eastAsia="ru-RU"/>
        </w:rPr>
        <w:t xml:space="preserve"> свойства и характеристики </w:t>
      </w:r>
      <w:r w:rsidR="00357226" w:rsidRPr="00847894">
        <w:rPr>
          <w:rFonts w:eastAsia="Times New Roman" w:cs="Times New Roman"/>
          <w:color w:val="000000"/>
          <w:szCs w:val="28"/>
          <w:lang w:eastAsia="ru-RU"/>
        </w:rPr>
        <w:t>распределений и потоков</w:t>
      </w:r>
      <w:r w:rsidR="00741102">
        <w:rPr>
          <w:rFonts w:eastAsia="Times New Roman" w:cs="Times New Roman"/>
          <w:color w:val="000000"/>
          <w:szCs w:val="28"/>
          <w:lang w:eastAsia="ru-RU"/>
        </w:rPr>
        <w:t>. Сравнил</w:t>
      </w:r>
      <w:r w:rsidR="00357226" w:rsidRPr="00FF3CB4">
        <w:rPr>
          <w:rFonts w:eastAsia="Times New Roman" w:cs="Times New Roman"/>
          <w:color w:val="000000"/>
          <w:szCs w:val="28"/>
          <w:lang w:eastAsia="ru-RU"/>
        </w:rPr>
        <w:t xml:space="preserve"> теоретические и модельные значения полученных характеристик.</w:t>
      </w:r>
    </w:p>
    <w:sectPr w:rsidR="002A2596" w:rsidRPr="002A2596" w:rsidSect="000E1F16">
      <w:head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5A9" w:rsidRDefault="001465A9" w:rsidP="00745784">
      <w:pPr>
        <w:spacing w:line="240" w:lineRule="auto"/>
      </w:pPr>
      <w:r>
        <w:separator/>
      </w:r>
    </w:p>
  </w:endnote>
  <w:endnote w:type="continuationSeparator" w:id="0">
    <w:p w:rsidR="001465A9" w:rsidRDefault="001465A9" w:rsidP="00745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84" w:rsidRPr="00745784" w:rsidRDefault="00A801BB" w:rsidP="00745784">
    <w:pPr>
      <w:pStyle w:val="ab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2023</w:t>
    </w:r>
    <w:r w:rsidR="00745784">
      <w:rPr>
        <w:rFonts w:ascii="Times New Roman" w:hAnsi="Times New Roman" w:cs="Times New Roman"/>
        <w:sz w:val="28"/>
        <w:szCs w:val="28"/>
      </w:rPr>
      <w:t xml:space="preserve"> г.</w:t>
    </w:r>
  </w:p>
  <w:p w:rsidR="00745784" w:rsidRDefault="007457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5A9" w:rsidRDefault="001465A9" w:rsidP="00745784">
      <w:pPr>
        <w:spacing w:line="240" w:lineRule="auto"/>
      </w:pPr>
      <w:r>
        <w:separator/>
      </w:r>
    </w:p>
  </w:footnote>
  <w:footnote w:type="continuationSeparator" w:id="0">
    <w:p w:rsidR="001465A9" w:rsidRDefault="001465A9" w:rsidP="00745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928577"/>
      <w:docPartObj>
        <w:docPartGallery w:val="Page Numbers (Top of Page)"/>
        <w:docPartUnique/>
      </w:docPartObj>
    </w:sdtPr>
    <w:sdtEndPr/>
    <w:sdtContent>
      <w:p w:rsidR="000E1F16" w:rsidRDefault="000E1F16" w:rsidP="000E1F16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670">
          <w:rPr>
            <w:noProof/>
          </w:rPr>
          <w:t>10</w:t>
        </w:r>
        <w:r>
          <w:fldChar w:fldCharType="end"/>
        </w:r>
      </w:p>
    </w:sdtContent>
  </w:sdt>
  <w:p w:rsidR="000E1F16" w:rsidRDefault="000E1F1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67F1F"/>
    <w:multiLevelType w:val="hybridMultilevel"/>
    <w:tmpl w:val="8F76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776C6"/>
    <w:multiLevelType w:val="hybridMultilevel"/>
    <w:tmpl w:val="AB765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F87821"/>
    <w:multiLevelType w:val="hybridMultilevel"/>
    <w:tmpl w:val="A82044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BB2C11"/>
    <w:multiLevelType w:val="hybridMultilevel"/>
    <w:tmpl w:val="946EE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95487"/>
    <w:multiLevelType w:val="hybridMultilevel"/>
    <w:tmpl w:val="F4201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C3B5E"/>
    <w:multiLevelType w:val="hybridMultilevel"/>
    <w:tmpl w:val="403A50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36"/>
    <w:rsid w:val="000368B8"/>
    <w:rsid w:val="00074DDB"/>
    <w:rsid w:val="000E1F16"/>
    <w:rsid w:val="001465A9"/>
    <w:rsid w:val="002A2596"/>
    <w:rsid w:val="00357226"/>
    <w:rsid w:val="003747D5"/>
    <w:rsid w:val="00437E33"/>
    <w:rsid w:val="005B0670"/>
    <w:rsid w:val="005F36FE"/>
    <w:rsid w:val="00686B59"/>
    <w:rsid w:val="00714506"/>
    <w:rsid w:val="00741102"/>
    <w:rsid w:val="00745784"/>
    <w:rsid w:val="008144A6"/>
    <w:rsid w:val="00837B40"/>
    <w:rsid w:val="008674BF"/>
    <w:rsid w:val="008D54B2"/>
    <w:rsid w:val="00927959"/>
    <w:rsid w:val="00980D36"/>
    <w:rsid w:val="009D5D8C"/>
    <w:rsid w:val="00A51122"/>
    <w:rsid w:val="00A801BB"/>
    <w:rsid w:val="00DE4799"/>
    <w:rsid w:val="00E1081C"/>
    <w:rsid w:val="00E20050"/>
    <w:rsid w:val="00E57740"/>
    <w:rsid w:val="00E9231C"/>
    <w:rsid w:val="00EC7D1A"/>
    <w:rsid w:val="00EF6D30"/>
    <w:rsid w:val="00F24F1F"/>
    <w:rsid w:val="00F302D6"/>
    <w:rsid w:val="00F30F98"/>
    <w:rsid w:val="00FB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6F9F7D-A0BF-4251-809B-5AC774D7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50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4506"/>
    <w:pPr>
      <w:keepNext/>
      <w:keepLines/>
      <w:spacing w:before="200" w:after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Заголовок 2 и ниже"/>
    <w:basedOn w:val="a"/>
    <w:next w:val="a"/>
    <w:link w:val="20"/>
    <w:uiPriority w:val="9"/>
    <w:unhideWhenUsed/>
    <w:qFormat/>
    <w:rsid w:val="00714506"/>
    <w:pPr>
      <w:keepNext/>
      <w:keepLines/>
      <w:spacing w:before="200" w:after="24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aliases w:val="Картинки"/>
    <w:basedOn w:val="a"/>
    <w:next w:val="a"/>
    <w:link w:val="30"/>
    <w:uiPriority w:val="9"/>
    <w:unhideWhenUsed/>
    <w:qFormat/>
    <w:rsid w:val="00714506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506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Заголовок 2 и ниже Знак"/>
    <w:basedOn w:val="a0"/>
    <w:link w:val="2"/>
    <w:uiPriority w:val="9"/>
    <w:rsid w:val="00714506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a3">
    <w:name w:val="No Spacing"/>
    <w:aliases w:val="Название таблицы"/>
    <w:basedOn w:val="a"/>
    <w:next w:val="a"/>
    <w:uiPriority w:val="1"/>
    <w:qFormat/>
    <w:rsid w:val="00714506"/>
    <w:pPr>
      <w:spacing w:before="200" w:after="200"/>
      <w:ind w:firstLine="0"/>
      <w:jc w:val="center"/>
    </w:pPr>
  </w:style>
  <w:style w:type="character" w:customStyle="1" w:styleId="30">
    <w:name w:val="Заголовок 3 Знак"/>
    <w:aliases w:val="Картинки Знак"/>
    <w:basedOn w:val="a0"/>
    <w:link w:val="3"/>
    <w:uiPriority w:val="9"/>
    <w:rsid w:val="00714506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Title"/>
    <w:aliases w:val="Подпись к картинкам"/>
    <w:basedOn w:val="a"/>
    <w:next w:val="a"/>
    <w:link w:val="a5"/>
    <w:uiPriority w:val="10"/>
    <w:qFormat/>
    <w:rsid w:val="00714506"/>
    <w:pPr>
      <w:spacing w:before="200" w:after="200"/>
      <w:ind w:firstLine="0"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aliases w:val="Подпись к картинкам Знак"/>
    <w:basedOn w:val="a0"/>
    <w:link w:val="a4"/>
    <w:uiPriority w:val="10"/>
    <w:rsid w:val="00714506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Subtitle"/>
    <w:aliases w:val="Таблица"/>
    <w:basedOn w:val="a"/>
    <w:next w:val="a"/>
    <w:link w:val="a7"/>
    <w:uiPriority w:val="11"/>
    <w:qFormat/>
    <w:rsid w:val="009D5D8C"/>
    <w:pPr>
      <w:numPr>
        <w:ilvl w:val="1"/>
      </w:numPr>
      <w:spacing w:before="200" w:after="200"/>
      <w:ind w:firstLine="709"/>
      <w:jc w:val="right"/>
    </w:pPr>
    <w:rPr>
      <w:rFonts w:eastAsiaTheme="minorEastAsia"/>
      <w:spacing w:val="15"/>
    </w:rPr>
  </w:style>
  <w:style w:type="character" w:customStyle="1" w:styleId="a7">
    <w:name w:val="Подзаголовок Знак"/>
    <w:aliases w:val="Таблица Знак"/>
    <w:basedOn w:val="a0"/>
    <w:link w:val="a6"/>
    <w:uiPriority w:val="11"/>
    <w:rsid w:val="009D5D8C"/>
    <w:rPr>
      <w:rFonts w:ascii="Times New Roman" w:eastAsiaTheme="minorEastAsia" w:hAnsi="Times New Roman"/>
      <w:spacing w:val="15"/>
      <w:sz w:val="28"/>
    </w:rPr>
  </w:style>
  <w:style w:type="paragraph" w:styleId="a8">
    <w:name w:val="List Paragraph"/>
    <w:basedOn w:val="a"/>
    <w:next w:val="a"/>
    <w:uiPriority w:val="34"/>
    <w:qFormat/>
    <w:rsid w:val="00714506"/>
  </w:style>
  <w:style w:type="paragraph" w:customStyle="1" w:styleId="a9">
    <w:name w:val="Текст таблицы"/>
    <w:basedOn w:val="a"/>
    <w:link w:val="aa"/>
    <w:qFormat/>
    <w:rsid w:val="00714506"/>
    <w:pPr>
      <w:spacing w:line="240" w:lineRule="auto"/>
      <w:ind w:firstLine="0"/>
    </w:pPr>
    <w:rPr>
      <w:sz w:val="24"/>
    </w:rPr>
  </w:style>
  <w:style w:type="character" w:customStyle="1" w:styleId="aa">
    <w:name w:val="Текст таблицы Знак"/>
    <w:basedOn w:val="a0"/>
    <w:link w:val="a9"/>
    <w:rsid w:val="00714506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745784"/>
    <w:pPr>
      <w:tabs>
        <w:tab w:val="center" w:pos="4677"/>
        <w:tab w:val="right" w:pos="9355"/>
      </w:tabs>
      <w:spacing w:line="240" w:lineRule="auto"/>
      <w:ind w:firstLine="0"/>
      <w:contextualSpacing w:val="0"/>
      <w:jc w:val="left"/>
    </w:pPr>
    <w:rPr>
      <w:rFonts w:asciiTheme="minorHAnsi" w:hAnsiTheme="minorHAnsi"/>
      <w:sz w:val="22"/>
    </w:rPr>
  </w:style>
  <w:style w:type="character" w:customStyle="1" w:styleId="ac">
    <w:name w:val="Нижний колонтитул Знак"/>
    <w:basedOn w:val="a0"/>
    <w:link w:val="ab"/>
    <w:uiPriority w:val="99"/>
    <w:rsid w:val="00745784"/>
  </w:style>
  <w:style w:type="table" w:styleId="ad">
    <w:name w:val="Table Grid"/>
    <w:basedOn w:val="a1"/>
    <w:uiPriority w:val="59"/>
    <w:rsid w:val="0074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4578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45784"/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8D54B2"/>
    <w:rPr>
      <w:color w:val="0000FF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8D54B2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54B2"/>
    <w:pPr>
      <w:tabs>
        <w:tab w:val="right" w:leader="dot" w:pos="9345"/>
      </w:tabs>
      <w:ind w:firstLine="0"/>
      <w:contextualSpacing w:val="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8D54B2"/>
    <w:pPr>
      <w:tabs>
        <w:tab w:val="right" w:leader="dot" w:pos="9345"/>
      </w:tabs>
      <w:ind w:left="142" w:firstLine="0"/>
      <w:contextualSpacing w:val="0"/>
    </w:pPr>
    <w:rPr>
      <w:caps/>
    </w:rPr>
  </w:style>
  <w:style w:type="paragraph" w:styleId="31">
    <w:name w:val="toc 3"/>
    <w:basedOn w:val="a"/>
    <w:next w:val="a"/>
    <w:autoRedefine/>
    <w:uiPriority w:val="39"/>
    <w:unhideWhenUsed/>
    <w:rsid w:val="008D54B2"/>
    <w:pPr>
      <w:ind w:left="284" w:firstLine="0"/>
      <w:contextualSpacing w:val="0"/>
    </w:pPr>
    <w:rPr>
      <w:caps/>
    </w:rPr>
  </w:style>
  <w:style w:type="paragraph" w:customStyle="1" w:styleId="af2">
    <w:name w:val="Стиль картинки"/>
    <w:basedOn w:val="a"/>
    <w:next w:val="a"/>
    <w:link w:val="af3"/>
    <w:qFormat/>
    <w:rsid w:val="00714506"/>
    <w:pPr>
      <w:ind w:firstLine="0"/>
      <w:jc w:val="center"/>
    </w:pPr>
  </w:style>
  <w:style w:type="character" w:customStyle="1" w:styleId="af3">
    <w:name w:val="Стиль картинки Знак"/>
    <w:basedOn w:val="a0"/>
    <w:link w:val="af2"/>
    <w:rsid w:val="00714506"/>
    <w:rPr>
      <w:rFonts w:ascii="Times New Roman" w:hAnsi="Times New Roman"/>
      <w:sz w:val="28"/>
    </w:rPr>
  </w:style>
  <w:style w:type="paragraph" w:customStyle="1" w:styleId="af4">
    <w:name w:val="Таблица край"/>
    <w:basedOn w:val="a"/>
    <w:next w:val="a"/>
    <w:link w:val="af5"/>
    <w:qFormat/>
    <w:rsid w:val="00714506"/>
    <w:rPr>
      <w:rFonts w:eastAsiaTheme="minorEastAsia"/>
      <w:spacing w:val="15"/>
    </w:rPr>
  </w:style>
  <w:style w:type="character" w:customStyle="1" w:styleId="af5">
    <w:name w:val="Таблица край Знак"/>
    <w:basedOn w:val="a7"/>
    <w:link w:val="af4"/>
    <w:rsid w:val="00714506"/>
    <w:rPr>
      <w:rFonts w:ascii="Times New Roman" w:eastAsiaTheme="minorEastAsia" w:hAnsi="Times New Roman"/>
      <w:spacing w:val="15"/>
      <w:sz w:val="28"/>
    </w:rPr>
  </w:style>
  <w:style w:type="paragraph" w:styleId="af6">
    <w:name w:val="Normal (Web)"/>
    <w:basedOn w:val="a"/>
    <w:uiPriority w:val="99"/>
    <w:unhideWhenUsed/>
    <w:rsid w:val="00980D3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s\OneDrive\&#1044;&#1086;&#1082;&#1091;&#1084;&#1077;&#1085;&#1090;&#1099;\&#1053;&#1072;&#1089;&#1090;&#1088;&#1072;&#1080;&#1074;&#1072;&#1077;&#1084;&#1099;&#1077;%20&#1096;&#1072;&#1073;&#1083;&#1086;&#1085;&#1099;%20Office\&#1064;&#1072;&#1073;&#1083;&#1086;&#1085;%201&#1057;&#1058;&#1040;&#1053;&#1050;&#1048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B3C5B-038E-4F6D-AB13-A237D3DD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1СТАНКИН.dotx</Template>
  <TotalTime>7</TotalTime>
  <Pages>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kiselek</dc:creator>
  <cp:keywords/>
  <dc:description/>
  <cp:lastModifiedBy>костя маров</cp:lastModifiedBy>
  <cp:revision>6</cp:revision>
  <dcterms:created xsi:type="dcterms:W3CDTF">2023-10-19T16:12:00Z</dcterms:created>
  <dcterms:modified xsi:type="dcterms:W3CDTF">2023-10-19T16:56:00Z</dcterms:modified>
</cp:coreProperties>
</file>